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1A" w:rsidRPr="00D12240" w:rsidRDefault="00C03D1A" w:rsidP="003A60B7"/>
    <w:p w:rsidR="001D2BCA" w:rsidRPr="00D12240" w:rsidRDefault="001D2BCA" w:rsidP="003A60B7"/>
    <w:p w:rsidR="001D2BCA" w:rsidRPr="00D12240" w:rsidRDefault="003C7683" w:rsidP="003C7683">
      <w:pPr>
        <w:pStyle w:val="berschrift1"/>
      </w:pPr>
      <w:r>
        <w:t>Aufgabe 1</w:t>
      </w:r>
    </w:p>
    <w:p w:rsidR="001D2BCA" w:rsidRPr="00D12240" w:rsidRDefault="001D2BCA" w:rsidP="00A7321D">
      <w:pPr>
        <w:pStyle w:val="berschrift2"/>
      </w:pPr>
      <w:r w:rsidRPr="00D12240">
        <w:t>Gegeben</w:t>
      </w:r>
    </w:p>
    <w:p w:rsidR="00A7321D" w:rsidRPr="00D12240" w:rsidRDefault="00AC0C5F" w:rsidP="00AC0C5F">
      <w:pPr>
        <w:pStyle w:val="berschrift3"/>
      </w:pPr>
      <w:r w:rsidRPr="00D12240">
        <w:t>Klasse</w:t>
      </w:r>
    </w:p>
    <w:p w:rsidR="00AC0C5F" w:rsidRPr="00D12240" w:rsidRDefault="00AC0C5F" w:rsidP="00AC0C5F"/>
    <w:tbl>
      <w:tblPr>
        <w:tblStyle w:val="TabellemithellemGitternetz"/>
        <w:tblW w:w="10563" w:type="dxa"/>
        <w:tblLook w:val="04A0" w:firstRow="1" w:lastRow="0" w:firstColumn="1" w:lastColumn="0" w:noHBand="0" w:noVBand="1"/>
      </w:tblPr>
      <w:tblGrid>
        <w:gridCol w:w="817"/>
        <w:gridCol w:w="9746"/>
      </w:tblGrid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>public class Oryx</w:t>
            </w:r>
            <w:r w:rsidRPr="00D12240">
              <w:rPr>
                <w:noProof/>
                <w:vanish/>
                <w:sz w:val="24"/>
                <w:szCs w:val="24"/>
                <w:lang w:val="de-CH"/>
              </w:rPr>
              <w:t xml:space="preserve"> </w:t>
            </w:r>
            <w:r w:rsidRPr="00D12240">
              <w:rPr>
                <w:b/>
                <w:noProof/>
                <w:vanish/>
                <w:color w:val="C00000"/>
                <w:sz w:val="24"/>
                <w:szCs w:val="24"/>
                <w:lang w:val="de-CH"/>
              </w:rPr>
              <w:t>implements Comparable&lt;Oryx&gt;</w:t>
            </w:r>
            <w:r w:rsidRPr="00D12240">
              <w:rPr>
                <w:noProof/>
                <w:sz w:val="24"/>
                <w:szCs w:val="24"/>
                <w:lang w:val="de-CH"/>
              </w:rPr>
              <w:t xml:space="preserve">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/** Alter des Tiers */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private Integer age;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/** Schulterhöhe */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private Double acromion;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/** Besondere Merkmale */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private String characteristics;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/** Eindeutige Bezeichnung */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private final String description;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Oryx(final String description)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age = 0;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acromion = 0d;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this.description = description;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String getDescription()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return description;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Integer getAge()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return age;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void setAge(Integer age)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this.age = age;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Double getAcromion()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return acromion;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void setAcromion(Double acromion)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this.acromion = acromion;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String getCharacteristics()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return characteristics;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public void setCharacteristics(String characteristics)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    this.characteristics = characteristics;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noProof/>
                <w:sz w:val="24"/>
                <w:szCs w:val="24"/>
                <w:lang w:val="de-CH"/>
              </w:rPr>
            </w:pPr>
            <w:r w:rsidRPr="00D12240">
              <w:rPr>
                <w:noProof/>
                <w:sz w:val="24"/>
                <w:szCs w:val="24"/>
                <w:lang w:val="de-CH"/>
              </w:rPr>
              <w:t xml:space="preserve">    }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sz w:val="24"/>
                <w:szCs w:val="24"/>
                <w:lang w:val="de-CH"/>
              </w:rPr>
            </w:pPr>
            <w:r w:rsidRPr="00D12240">
              <w:rPr>
                <w:sz w:val="24"/>
                <w:szCs w:val="24"/>
                <w:lang w:val="de-CH"/>
              </w:rPr>
              <w:t xml:space="preserve">    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b/>
                <w:vanish/>
                <w:color w:val="C00000"/>
                <w:sz w:val="24"/>
                <w:szCs w:val="24"/>
                <w:lang w:val="de-CH"/>
              </w:rPr>
            </w:pPr>
            <w:r w:rsidRPr="00D12240">
              <w:rPr>
                <w:b/>
                <w:vanish/>
                <w:color w:val="C00000"/>
                <w:sz w:val="24"/>
                <w:szCs w:val="24"/>
                <w:lang w:val="de-CH"/>
              </w:rPr>
              <w:t xml:space="preserve">    @Override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b/>
                <w:vanish/>
                <w:color w:val="C00000"/>
                <w:sz w:val="24"/>
                <w:szCs w:val="24"/>
                <w:lang w:val="de-CH"/>
              </w:rPr>
            </w:pPr>
            <w:r w:rsidRPr="00D12240">
              <w:rPr>
                <w:b/>
                <w:vanish/>
                <w:color w:val="C00000"/>
                <w:sz w:val="24"/>
                <w:szCs w:val="24"/>
                <w:lang w:val="de-CH"/>
              </w:rPr>
              <w:t xml:space="preserve">    public int compareTo(Oryx rhs) {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b/>
                <w:vanish/>
                <w:color w:val="C00000"/>
                <w:sz w:val="24"/>
                <w:szCs w:val="24"/>
                <w:lang w:val="de-CH"/>
              </w:rPr>
            </w:pPr>
            <w:r w:rsidRPr="00D12240">
              <w:rPr>
                <w:b/>
                <w:vanish/>
                <w:color w:val="C00000"/>
                <w:sz w:val="24"/>
                <w:szCs w:val="24"/>
                <w:lang w:val="de-CH"/>
              </w:rPr>
              <w:t xml:space="preserve">        return rhs.description.compareTo(description);</w:t>
            </w:r>
          </w:p>
        </w:tc>
      </w:tr>
      <w:tr w:rsidR="00A7321D" w:rsidRPr="00D12240" w:rsidTr="00A7321D">
        <w:tc>
          <w:tcPr>
            <w:tcW w:w="817" w:type="dxa"/>
          </w:tcPr>
          <w:p w:rsidR="00A7321D" w:rsidRPr="00D12240" w:rsidRDefault="00A7321D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A7321D" w:rsidRPr="00D12240" w:rsidRDefault="00A7321D" w:rsidP="00CA24E1">
            <w:pPr>
              <w:pStyle w:val="Code"/>
              <w:rPr>
                <w:b/>
                <w:vanish/>
                <w:color w:val="C00000"/>
                <w:sz w:val="24"/>
                <w:szCs w:val="24"/>
                <w:lang w:val="de-CH"/>
              </w:rPr>
            </w:pPr>
            <w:r w:rsidRPr="00D12240">
              <w:rPr>
                <w:b/>
                <w:vanish/>
                <w:color w:val="C00000"/>
                <w:sz w:val="24"/>
                <w:szCs w:val="24"/>
                <w:lang w:val="de-CH"/>
              </w:rPr>
              <w:t xml:space="preserve">    }</w:t>
            </w:r>
          </w:p>
        </w:tc>
      </w:tr>
      <w:tr w:rsidR="00A7321D" w:rsidRPr="00D12240" w:rsidTr="00A7321D">
        <w:tc>
          <w:tcPr>
            <w:tcW w:w="817" w:type="dxa"/>
          </w:tcPr>
          <w:p w:rsidR="00A7321D" w:rsidRPr="00D12240" w:rsidRDefault="00A7321D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A7321D" w:rsidRPr="00D12240" w:rsidRDefault="00A7321D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5267F6" w:rsidRPr="00D12240" w:rsidTr="00A7321D">
        <w:tc>
          <w:tcPr>
            <w:tcW w:w="817" w:type="dxa"/>
          </w:tcPr>
          <w:p w:rsidR="005267F6" w:rsidRPr="00D12240" w:rsidRDefault="005267F6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5267F6" w:rsidRPr="00D12240" w:rsidRDefault="005267F6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sz w:val="24"/>
                <w:szCs w:val="24"/>
                <w:lang w:val="de-CH"/>
              </w:rPr>
            </w:pP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A7321D">
            <w:pPr>
              <w:pStyle w:val="Code"/>
              <w:rPr>
                <w:sz w:val="24"/>
                <w:szCs w:val="24"/>
                <w:lang w:val="de-CH"/>
              </w:rPr>
            </w:pPr>
            <w:r w:rsidRPr="00D12240">
              <w:rPr>
                <w:sz w:val="24"/>
                <w:szCs w:val="24"/>
                <w:lang w:val="de-CH"/>
              </w:rPr>
              <w:t xml:space="preserve">    </w:t>
            </w:r>
          </w:p>
        </w:tc>
      </w:tr>
      <w:tr w:rsidR="001D2BCA" w:rsidRPr="00D12240" w:rsidTr="00A7321D">
        <w:tc>
          <w:tcPr>
            <w:tcW w:w="817" w:type="dxa"/>
          </w:tcPr>
          <w:p w:rsidR="001D2BCA" w:rsidRPr="00D12240" w:rsidRDefault="001D2BCA" w:rsidP="00A7321D">
            <w:pPr>
              <w:pStyle w:val="Code"/>
              <w:numPr>
                <w:ilvl w:val="0"/>
                <w:numId w:val="6"/>
              </w:numPr>
              <w:ind w:left="426"/>
              <w:rPr>
                <w:color w:val="808080" w:themeColor="background1" w:themeShade="80"/>
                <w:lang w:val="de-CH"/>
              </w:rPr>
            </w:pPr>
          </w:p>
        </w:tc>
        <w:tc>
          <w:tcPr>
            <w:tcW w:w="9746" w:type="dxa"/>
          </w:tcPr>
          <w:p w:rsidR="001D2BCA" w:rsidRPr="00D12240" w:rsidRDefault="001D2BCA" w:rsidP="00CA24E1">
            <w:pPr>
              <w:pStyle w:val="Code"/>
              <w:rPr>
                <w:sz w:val="24"/>
                <w:szCs w:val="24"/>
                <w:lang w:val="de-CH"/>
              </w:rPr>
            </w:pPr>
            <w:r w:rsidRPr="00D12240">
              <w:rPr>
                <w:sz w:val="24"/>
                <w:szCs w:val="24"/>
                <w:lang w:val="de-CH"/>
              </w:rPr>
              <w:t>}</w:t>
            </w:r>
          </w:p>
        </w:tc>
      </w:tr>
    </w:tbl>
    <w:p w:rsidR="001D2BCA" w:rsidRPr="00D12240" w:rsidRDefault="001D2BCA" w:rsidP="001D2BCA">
      <w:pPr>
        <w:pStyle w:val="Code"/>
        <w:rPr>
          <w:lang w:val="de-CH"/>
        </w:rPr>
      </w:pPr>
    </w:p>
    <w:p w:rsidR="00CD4077" w:rsidRPr="00D12240" w:rsidRDefault="00CD4077" w:rsidP="00AC0C5F">
      <w:pPr>
        <w:pStyle w:val="berschrift3"/>
      </w:pPr>
      <w:r w:rsidRPr="00D12240">
        <w:t>Testklasse</w:t>
      </w:r>
    </w:p>
    <w:p w:rsidR="00AC0C5F" w:rsidRPr="00D12240" w:rsidRDefault="00AC0C5F" w:rsidP="00AC0C5F"/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>public class OryxSetTest {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@Test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void shouldBeTreeSet() {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// given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final TreeSet&lt;Oryx&gt; collection = new TreeSet&lt;&gt;();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final Oryx oryx1 = new Oryx("Otavi");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final Oryx oryx2 = new Oryx("Outjo");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// when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collection.add(oryx1);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collection.add(oryx2);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// then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assertThat(collection.size(), is(2));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assertThat(collection, contains(oryx2, oryx1));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CD4077" w:rsidRPr="00D12240" w:rsidRDefault="00CD4077" w:rsidP="00921176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>}</w:t>
      </w:r>
    </w:p>
    <w:p w:rsidR="00AC0C5F" w:rsidRPr="00D12240" w:rsidRDefault="00AC0C5F" w:rsidP="00CD4077">
      <w:pPr>
        <w:pStyle w:val="Code"/>
        <w:rPr>
          <w:lang w:val="de-CH"/>
        </w:rPr>
      </w:pPr>
    </w:p>
    <w:p w:rsidR="00AC0C5F" w:rsidRPr="00D12240" w:rsidRDefault="00AC0C5F" w:rsidP="00AC0C5F">
      <w:pPr>
        <w:pStyle w:val="berschrift2"/>
      </w:pPr>
      <w:r w:rsidRPr="00D12240">
        <w:t>Frage</w:t>
      </w:r>
    </w:p>
    <w:p w:rsidR="00AC0C5F" w:rsidRPr="00D12240" w:rsidRDefault="00AC0C5F" w:rsidP="00AC0C5F">
      <w:r w:rsidRPr="00D12240">
        <w:t xml:space="preserve">Wird dieser </w:t>
      </w:r>
      <w:r w:rsidR="00A46463" w:rsidRPr="00D12240">
        <w:t xml:space="preserve">JUnit-Test </w:t>
      </w:r>
      <w:r w:rsidRPr="00D12240">
        <w:t xml:space="preserve">"Grün"? Wenn nicht, was muss in der Klasse </w:t>
      </w:r>
      <w:r w:rsidR="008B4F36">
        <w:t>'</w:t>
      </w:r>
      <w:r w:rsidRPr="00D12240">
        <w:t>Oryx</w:t>
      </w:r>
      <w:r w:rsidR="008B4F36">
        <w:t>'</w:t>
      </w:r>
      <w:r w:rsidRPr="00D12240">
        <w:t xml:space="preserve"> geändert werden, damit der Test korrekt durchläuft? Passen Sie gegebenenfalls die Klasse </w:t>
      </w:r>
      <w:r w:rsidR="00F17DEA" w:rsidRPr="00D12240">
        <w:t>'</w:t>
      </w:r>
      <w:r w:rsidRPr="00D12240">
        <w:t>Oryx</w:t>
      </w:r>
      <w:r w:rsidR="00F17DEA" w:rsidRPr="00D12240">
        <w:t>'</w:t>
      </w:r>
      <w:r w:rsidRPr="00D12240">
        <w:t xml:space="preserve"> entsprechend an.</w:t>
      </w:r>
    </w:p>
    <w:p w:rsidR="00CD4077" w:rsidRDefault="00CD4077" w:rsidP="00AC0C5F"/>
    <w:p w:rsidR="003C7683" w:rsidRPr="00D12240" w:rsidRDefault="003C7683" w:rsidP="003C7683">
      <w:pPr>
        <w:pStyle w:val="berschrift1"/>
      </w:pPr>
      <w:r>
        <w:t>Aufgabe 2</w:t>
      </w:r>
    </w:p>
    <w:p w:rsidR="00A60651" w:rsidRPr="00D12240" w:rsidRDefault="00A60651" w:rsidP="00A60651">
      <w:pPr>
        <w:pStyle w:val="berschrift2"/>
      </w:pPr>
      <w:r w:rsidRPr="00D12240">
        <w:t>Gegeben</w:t>
      </w:r>
    </w:p>
    <w:p w:rsidR="00A60651" w:rsidRPr="00D12240" w:rsidRDefault="00A60651" w:rsidP="00A60651">
      <w:pPr>
        <w:pStyle w:val="berschrift3"/>
      </w:pPr>
      <w:r w:rsidRPr="00D12240">
        <w:t>Klasse</w:t>
      </w:r>
    </w:p>
    <w:p w:rsidR="00A60651" w:rsidRPr="00D12240" w:rsidRDefault="00A60651" w:rsidP="00A60651"/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>public class Klipspringer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enum Sex { MALE, FEMALE, NOT_SPECIFIC</w:t>
      </w:r>
      <w:r w:rsidR="00A46463" w:rsidRPr="00D12240">
        <w:rPr>
          <w:noProof/>
          <w:lang w:val="de-CH"/>
        </w:rPr>
        <w:t xml:space="preserve"> </w:t>
      </w:r>
      <w:r w:rsidRPr="00D12240">
        <w:rPr>
          <w:noProof/>
          <w:lang w:val="de-CH"/>
        </w:rPr>
        <w:t>};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/** Eindeutige Bezeichnung */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private final String description;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/** Geschlecht */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lastRenderedPageBreak/>
        <w:t xml:space="preserve">    public Sex sex;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/** Alter des Tiers */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private Integer age;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Klipspringer(String description)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super();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this.description = description;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sex = Sex.NOT_SPECIFIC;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age = 0;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Sex getSex()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return sex;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void setSex(Sex sex)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this.sex = sex;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Integer getAge()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return age;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void setAge(Integer age)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this.age = age;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String getDescription()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return description;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>}</w:t>
      </w:r>
    </w:p>
    <w:p w:rsidR="00A60651" w:rsidRPr="00D12240" w:rsidRDefault="00A60651" w:rsidP="00A60651"/>
    <w:p w:rsidR="00A60651" w:rsidRPr="00D12240" w:rsidRDefault="00A60651" w:rsidP="00A60651">
      <w:pPr>
        <w:pStyle w:val="berschrift3"/>
      </w:pPr>
      <w:r w:rsidRPr="00D12240">
        <w:t>Testklasse</w:t>
      </w:r>
    </w:p>
    <w:p w:rsidR="00A60651" w:rsidRPr="00D12240" w:rsidRDefault="00A60651" w:rsidP="00A60651"/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>public class KlipspringerCollectionTest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private Collection&lt;Klipspringer&gt; collection = new ArrayList&lt;&gt;();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@Before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void setup()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final Klipspringer animal = new Klipspringer("Aldebaran");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animal.setSex(Sex.FEMALE);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collection.add(animal);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@Test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public void shouldBeContains() {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// given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final Klipspringer animal = new Klipspringer("Aldebaran");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animal.setSex(Sex.FEMALE);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// when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boolean isExists = collection.contains(animal);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// then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    assertThat(isExists, is(true));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lastRenderedPageBreak/>
        <w:t xml:space="preserve">        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 xml:space="preserve">    }</w:t>
      </w:r>
    </w:p>
    <w:p w:rsidR="00A60651" w:rsidRPr="00D12240" w:rsidRDefault="00A60651" w:rsidP="00A60651">
      <w:pPr>
        <w:pStyle w:val="Code"/>
        <w:ind w:left="708"/>
        <w:rPr>
          <w:noProof/>
          <w:lang w:val="de-CH"/>
        </w:rPr>
      </w:pPr>
      <w:r w:rsidRPr="00D12240">
        <w:rPr>
          <w:noProof/>
          <w:lang w:val="de-CH"/>
        </w:rPr>
        <w:t>}</w:t>
      </w:r>
    </w:p>
    <w:p w:rsidR="00A60651" w:rsidRPr="00D12240" w:rsidRDefault="00A60651" w:rsidP="00A60651"/>
    <w:p w:rsidR="00A46463" w:rsidRPr="00D12240" w:rsidRDefault="00A46463" w:rsidP="00A46463">
      <w:pPr>
        <w:pStyle w:val="berschrift2"/>
      </w:pPr>
      <w:r w:rsidRPr="00D12240">
        <w:t>Frage</w:t>
      </w:r>
    </w:p>
    <w:p w:rsidR="00A46463" w:rsidRPr="00D12240" w:rsidRDefault="00B964FE" w:rsidP="00A60651">
      <w:r>
        <w:t>Der Test zeigt</w:t>
      </w:r>
      <w:r w:rsidR="00A46463" w:rsidRPr="00D12240">
        <w:t xml:space="preserve"> das Soll-Verhalten de</w:t>
      </w:r>
      <w:bookmarkStart w:id="0" w:name="_GoBack"/>
      <w:bookmarkEnd w:id="0"/>
      <w:r w:rsidR="00A46463" w:rsidRPr="00D12240">
        <w:t>r Klasse auf. Läuft der JUnit-Test durch bzw. wird er 'Grün</w:t>
      </w:r>
      <w:r w:rsidR="0009646C" w:rsidRPr="00D12240">
        <w:t>'</w:t>
      </w:r>
      <w:r w:rsidR="00A46463" w:rsidRPr="00D12240">
        <w:t>?</w:t>
      </w:r>
      <w:r w:rsidR="0009646C" w:rsidRPr="00D12240">
        <w:t xml:space="preserve"> Wenn nein, beschreiben was geändert werden müsste, damit der Test korrekt durchläuft.</w:t>
      </w:r>
    </w:p>
    <w:p w:rsidR="00A46463" w:rsidRDefault="00A46463" w:rsidP="00A60651"/>
    <w:p w:rsidR="003C7683" w:rsidRDefault="003C7683" w:rsidP="003C7683">
      <w:pPr>
        <w:pStyle w:val="berschrift1"/>
      </w:pPr>
      <w:r>
        <w:t>Aufgabe 3</w:t>
      </w:r>
    </w:p>
    <w:p w:rsidR="003C7683" w:rsidRDefault="003C7683" w:rsidP="003C7683">
      <w:pPr>
        <w:pStyle w:val="berschrift2"/>
      </w:pPr>
      <w:r>
        <w:t>Gegeben</w:t>
      </w:r>
    </w:p>
    <w:p w:rsidR="003C7683" w:rsidRDefault="003C7683" w:rsidP="003C7683"/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bCs/>
          <w:noProof/>
          <w:lang w:val="de-DE"/>
        </w:rPr>
        <w:t>public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class</w:t>
      </w:r>
      <w:r w:rsidRPr="00EB672E">
        <w:rPr>
          <w:noProof/>
          <w:lang w:val="de-DE"/>
        </w:rPr>
        <w:t xml:space="preserve"> Child </w:t>
      </w:r>
      <w:r w:rsidRPr="00EB672E">
        <w:rPr>
          <w:bCs/>
          <w:noProof/>
          <w:lang w:val="de-DE"/>
        </w:rPr>
        <w:t>implements</w:t>
      </w:r>
      <w:r w:rsidRPr="00EB672E">
        <w:rPr>
          <w:noProof/>
          <w:lang w:val="de-DE"/>
        </w:rPr>
        <w:t xml:space="preserve"> Comparable&lt;Child&gt; {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</w:t>
      </w:r>
      <w:r w:rsidRPr="00EB672E">
        <w:rPr>
          <w:bCs/>
          <w:noProof/>
          <w:lang w:val="de-DE"/>
        </w:rPr>
        <w:t>private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final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int</w:t>
      </w:r>
      <w:r w:rsidRPr="00EB672E">
        <w:rPr>
          <w:noProof/>
          <w:lang w:val="de-DE"/>
        </w:rPr>
        <w:t xml:space="preserve"> age;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</w:t>
      </w:r>
      <w:r w:rsidRPr="00EB672E">
        <w:rPr>
          <w:bCs/>
          <w:noProof/>
          <w:lang w:val="de-DE"/>
        </w:rPr>
        <w:t>private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final</w:t>
      </w:r>
      <w:r w:rsidRPr="00EB672E">
        <w:rPr>
          <w:noProof/>
          <w:lang w:val="de-DE"/>
        </w:rPr>
        <w:t xml:space="preserve"> String name;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</w:t>
      </w:r>
      <w:r w:rsidRPr="00EB672E">
        <w:rPr>
          <w:bCs/>
          <w:noProof/>
          <w:lang w:val="de-DE"/>
        </w:rPr>
        <w:t>public</w:t>
      </w:r>
      <w:r w:rsidRPr="00EB672E">
        <w:rPr>
          <w:noProof/>
          <w:lang w:val="de-DE"/>
        </w:rPr>
        <w:t xml:space="preserve"> Child(</w:t>
      </w:r>
      <w:r w:rsidRPr="00EB672E">
        <w:rPr>
          <w:bCs/>
          <w:noProof/>
          <w:lang w:val="de-DE"/>
        </w:rPr>
        <w:t>int</w:t>
      </w:r>
      <w:r w:rsidRPr="00EB672E">
        <w:rPr>
          <w:noProof/>
          <w:lang w:val="de-DE"/>
        </w:rPr>
        <w:t xml:space="preserve"> age, String name) {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    </w:t>
      </w:r>
      <w:r w:rsidRPr="00EB672E">
        <w:rPr>
          <w:bCs/>
          <w:noProof/>
          <w:lang w:val="de-DE"/>
        </w:rPr>
        <w:t>super</w:t>
      </w:r>
      <w:r w:rsidRPr="00EB672E">
        <w:rPr>
          <w:noProof/>
          <w:lang w:val="de-DE"/>
        </w:rPr>
        <w:t>();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    </w:t>
      </w:r>
      <w:r w:rsidRPr="00EB672E">
        <w:rPr>
          <w:bCs/>
          <w:noProof/>
          <w:lang w:val="de-DE"/>
        </w:rPr>
        <w:t>this</w:t>
      </w:r>
      <w:r w:rsidRPr="00EB672E">
        <w:rPr>
          <w:noProof/>
          <w:lang w:val="de-DE"/>
        </w:rPr>
        <w:t>.age = age;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    </w:t>
      </w:r>
      <w:r w:rsidRPr="00EB672E">
        <w:rPr>
          <w:bCs/>
          <w:noProof/>
          <w:lang w:val="de-DE"/>
        </w:rPr>
        <w:t>this</w:t>
      </w:r>
      <w:r w:rsidRPr="00EB672E">
        <w:rPr>
          <w:noProof/>
          <w:lang w:val="de-DE"/>
        </w:rPr>
        <w:t>.name = name;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}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</w:t>
      </w:r>
      <w:r w:rsidRPr="00EB672E">
        <w:rPr>
          <w:bCs/>
          <w:noProof/>
          <w:lang w:val="de-DE"/>
        </w:rPr>
        <w:t>public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int</w:t>
      </w:r>
      <w:r w:rsidRPr="00EB672E">
        <w:rPr>
          <w:noProof/>
          <w:lang w:val="de-DE"/>
        </w:rPr>
        <w:t xml:space="preserve"> getAge() {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    </w:t>
      </w:r>
      <w:r w:rsidRPr="00EB672E">
        <w:rPr>
          <w:bCs/>
          <w:noProof/>
          <w:lang w:val="de-DE"/>
        </w:rPr>
        <w:t>return</w:t>
      </w:r>
      <w:r w:rsidRPr="00EB672E">
        <w:rPr>
          <w:noProof/>
          <w:lang w:val="de-DE"/>
        </w:rPr>
        <w:t xml:space="preserve"> age;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}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</w:t>
      </w:r>
      <w:r w:rsidRPr="00EB672E">
        <w:rPr>
          <w:bCs/>
          <w:noProof/>
          <w:lang w:val="de-DE"/>
        </w:rPr>
        <w:t>public</w:t>
      </w:r>
      <w:r w:rsidRPr="00EB672E">
        <w:rPr>
          <w:noProof/>
          <w:lang w:val="de-DE"/>
        </w:rPr>
        <w:t xml:space="preserve"> String getName() {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    </w:t>
      </w:r>
      <w:r w:rsidRPr="00EB672E">
        <w:rPr>
          <w:bCs/>
          <w:noProof/>
          <w:lang w:val="de-DE"/>
        </w:rPr>
        <w:t>return</w:t>
      </w:r>
      <w:r w:rsidRPr="00EB672E">
        <w:rPr>
          <w:noProof/>
          <w:lang w:val="de-DE"/>
        </w:rPr>
        <w:t xml:space="preserve"> name;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}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@Override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</w:t>
      </w:r>
      <w:r w:rsidRPr="00EB672E">
        <w:rPr>
          <w:bCs/>
          <w:noProof/>
          <w:lang w:val="de-DE"/>
        </w:rPr>
        <w:t>public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int</w:t>
      </w:r>
      <w:r w:rsidRPr="00EB672E">
        <w:rPr>
          <w:noProof/>
          <w:lang w:val="de-DE"/>
        </w:rPr>
        <w:t xml:space="preserve"> compareTo(Child other) {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    </w:t>
      </w:r>
      <w:r w:rsidRPr="00EB672E">
        <w:rPr>
          <w:bCs/>
          <w:noProof/>
          <w:lang w:val="de-DE"/>
        </w:rPr>
        <w:t>return</w:t>
      </w:r>
      <w:r w:rsidRPr="00EB672E">
        <w:rPr>
          <w:noProof/>
          <w:lang w:val="de-DE"/>
        </w:rPr>
        <w:t xml:space="preserve"> </w:t>
      </w:r>
      <w:r w:rsidRPr="00EB672E">
        <w:rPr>
          <w:bCs/>
          <w:noProof/>
          <w:lang w:val="de-DE"/>
        </w:rPr>
        <w:t>this</w:t>
      </w:r>
      <w:r w:rsidRPr="00EB672E">
        <w:rPr>
          <w:noProof/>
          <w:lang w:val="de-DE"/>
        </w:rPr>
        <w:t>.age - other.age;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 xml:space="preserve">    }</w:t>
      </w:r>
    </w:p>
    <w:p w:rsidR="00A90EFA" w:rsidRPr="00EB672E" w:rsidRDefault="00A90EFA" w:rsidP="00A90EFA">
      <w:pPr>
        <w:pStyle w:val="Code"/>
        <w:ind w:left="708"/>
        <w:rPr>
          <w:noProof/>
          <w:lang w:val="de-DE"/>
        </w:rPr>
      </w:pPr>
      <w:r w:rsidRPr="00EB672E">
        <w:rPr>
          <w:noProof/>
          <w:lang w:val="de-DE"/>
        </w:rPr>
        <w:t>}</w:t>
      </w:r>
    </w:p>
    <w:p w:rsidR="00A90EFA" w:rsidRPr="00A90EFA" w:rsidRDefault="00A90EFA" w:rsidP="00A90EFA">
      <w:pPr>
        <w:rPr>
          <w:lang w:val="fr-CH"/>
        </w:rPr>
      </w:pPr>
    </w:p>
    <w:p w:rsidR="00A90EFA" w:rsidRPr="00A90EFA" w:rsidRDefault="00A90EFA" w:rsidP="00A90EFA">
      <w:pPr>
        <w:rPr>
          <w:lang w:val="fr-CH"/>
        </w:rPr>
      </w:pPr>
      <w:r>
        <w:rPr>
          <w:lang w:val="fr-CH"/>
        </w:rPr>
        <w:t>Und dieser Code:</w:t>
      </w:r>
    </w:p>
    <w:p w:rsidR="003C7683" w:rsidRDefault="003C7683" w:rsidP="003C7683">
      <w:pPr>
        <w:pStyle w:val="Code"/>
        <w:ind w:left="708"/>
        <w:rPr>
          <w:noProof/>
        </w:rPr>
      </w:pPr>
      <w:r w:rsidRPr="003C7683">
        <w:rPr>
          <w:noProof/>
        </w:rPr>
        <w:t>Set&lt;Child&gt; sortedList = new TreeSet&lt;&gt;();</w:t>
      </w:r>
    </w:p>
    <w:p w:rsidR="003C7683" w:rsidRDefault="003C7683" w:rsidP="003C7683">
      <w:pPr>
        <w:pStyle w:val="Code"/>
        <w:ind w:left="708"/>
        <w:rPr>
          <w:noProof/>
        </w:rPr>
      </w:pPr>
      <w:r>
        <w:rPr>
          <w:noProof/>
        </w:rPr>
        <w:t>sortedList.add(new Child(9, "Mélina"));</w:t>
      </w:r>
    </w:p>
    <w:p w:rsidR="003C7683" w:rsidRDefault="003C7683" w:rsidP="003C7683">
      <w:pPr>
        <w:pStyle w:val="Code"/>
        <w:ind w:left="708"/>
        <w:rPr>
          <w:noProof/>
        </w:rPr>
      </w:pPr>
      <w:r>
        <w:rPr>
          <w:noProof/>
        </w:rPr>
        <w:t>sortedList.add(new Child(3, "Sonia"));</w:t>
      </w:r>
    </w:p>
    <w:p w:rsidR="003C7683" w:rsidRDefault="003C7683" w:rsidP="003C7683">
      <w:pPr>
        <w:pStyle w:val="Code"/>
        <w:ind w:left="708"/>
        <w:rPr>
          <w:noProof/>
        </w:rPr>
      </w:pPr>
      <w:r>
        <w:rPr>
          <w:noProof/>
        </w:rPr>
        <w:t>sortedList.add(new Child(9, "Jaquelina"));</w:t>
      </w:r>
    </w:p>
    <w:p w:rsidR="003C7683" w:rsidRDefault="003C7683" w:rsidP="003C7683">
      <w:pPr>
        <w:pStyle w:val="Code"/>
        <w:ind w:left="708"/>
        <w:rPr>
          <w:noProof/>
        </w:rPr>
      </w:pPr>
      <w:r>
        <w:rPr>
          <w:noProof/>
        </w:rPr>
        <w:t>sortedList.add(new Child(11, "Alais"));</w:t>
      </w:r>
    </w:p>
    <w:p w:rsidR="003C7683" w:rsidRDefault="003C7683" w:rsidP="003C7683">
      <w:pPr>
        <w:pStyle w:val="Code"/>
        <w:ind w:left="708"/>
        <w:rPr>
          <w:noProof/>
        </w:rPr>
      </w:pPr>
      <w:r w:rsidRPr="003C7683">
        <w:rPr>
          <w:noProof/>
        </w:rPr>
        <w:t>sortedList.forEach(c -&gt; System.out.println(c.getName()));</w:t>
      </w:r>
    </w:p>
    <w:p w:rsidR="003C7683" w:rsidRPr="003C7683" w:rsidRDefault="003C7683" w:rsidP="003C7683">
      <w:pPr>
        <w:rPr>
          <w:lang w:val="fr-CH"/>
        </w:rPr>
      </w:pPr>
    </w:p>
    <w:p w:rsidR="003C7683" w:rsidRDefault="003C7683" w:rsidP="003C7683">
      <w:pPr>
        <w:pStyle w:val="berschrift2"/>
      </w:pPr>
      <w:r>
        <w:t>Frage</w:t>
      </w:r>
    </w:p>
    <w:p w:rsidR="003C7683" w:rsidRDefault="003C7683" w:rsidP="00A60651">
      <w:r>
        <w:t>Wie sieht das Resultat aus? Was wird in der Console ausgegeben?</w:t>
      </w:r>
    </w:p>
    <w:p w:rsidR="003C7683" w:rsidRDefault="003C7683" w:rsidP="00A60651"/>
    <w:p w:rsidR="003C7683" w:rsidRPr="003C7683" w:rsidRDefault="003C7683" w:rsidP="003C7683">
      <w:pPr>
        <w:pStyle w:val="berschrift2"/>
        <w:rPr>
          <w:vanish/>
        </w:rPr>
      </w:pPr>
      <w:r w:rsidRPr="003C7683">
        <w:rPr>
          <w:vanish/>
        </w:rPr>
        <w:t>Ausgabe</w:t>
      </w:r>
    </w:p>
    <w:p w:rsidR="003C7683" w:rsidRPr="003C7683" w:rsidRDefault="003C7683" w:rsidP="003C7683">
      <w:pPr>
        <w:pStyle w:val="Code"/>
        <w:ind w:left="708"/>
        <w:rPr>
          <w:vanish/>
        </w:rPr>
      </w:pPr>
      <w:r w:rsidRPr="003C7683">
        <w:rPr>
          <w:vanish/>
        </w:rPr>
        <w:t>Sonia</w:t>
      </w:r>
    </w:p>
    <w:p w:rsidR="003C7683" w:rsidRPr="003C7683" w:rsidRDefault="003C7683" w:rsidP="003C7683">
      <w:pPr>
        <w:pStyle w:val="Code"/>
        <w:ind w:left="708"/>
        <w:rPr>
          <w:vanish/>
        </w:rPr>
      </w:pPr>
      <w:r w:rsidRPr="003C7683">
        <w:rPr>
          <w:vanish/>
        </w:rPr>
        <w:t>Mélina</w:t>
      </w:r>
    </w:p>
    <w:p w:rsidR="003C7683" w:rsidRPr="003C7683" w:rsidRDefault="003C7683" w:rsidP="003C7683">
      <w:pPr>
        <w:pStyle w:val="Code"/>
        <w:ind w:left="708"/>
        <w:rPr>
          <w:vanish/>
        </w:rPr>
      </w:pPr>
      <w:r w:rsidRPr="003C7683">
        <w:rPr>
          <w:vanish/>
        </w:rPr>
        <w:t>Alais</w:t>
      </w:r>
    </w:p>
    <w:p w:rsidR="003C7683" w:rsidRPr="003C7683" w:rsidRDefault="003C7683" w:rsidP="003C7683">
      <w:pPr>
        <w:rPr>
          <w:lang w:val="fr-CH"/>
        </w:rPr>
      </w:pPr>
    </w:p>
    <w:sectPr w:rsidR="003C7683" w:rsidRPr="003C7683" w:rsidSect="00934E07">
      <w:type w:val="continuous"/>
      <w:pgSz w:w="11907" w:h="16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7AC1"/>
    <w:multiLevelType w:val="hybridMultilevel"/>
    <w:tmpl w:val="39BC2B7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4ECB"/>
    <w:multiLevelType w:val="multilevel"/>
    <w:tmpl w:val="BAFCCA8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  <w:color w:val="1DA14F"/>
      </w:rPr>
    </w:lvl>
  </w:abstractNum>
  <w:abstractNum w:abstractNumId="2" w15:restartNumberingAfterBreak="0">
    <w:nsid w:val="1FAE0195"/>
    <w:multiLevelType w:val="singleLevel"/>
    <w:tmpl w:val="F216C006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F8C7CF3"/>
    <w:multiLevelType w:val="hybridMultilevel"/>
    <w:tmpl w:val="864A2DC4"/>
    <w:lvl w:ilvl="0" w:tplc="08070011">
      <w:start w:val="1"/>
      <w:numFmt w:val="decimal"/>
      <w:lvlText w:val="%1)"/>
      <w:lvlJc w:val="left"/>
      <w:pPr>
        <w:ind w:left="928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A"/>
    <w:rsid w:val="00030A21"/>
    <w:rsid w:val="00044BEA"/>
    <w:rsid w:val="0009646C"/>
    <w:rsid w:val="000E0130"/>
    <w:rsid w:val="00115039"/>
    <w:rsid w:val="00143363"/>
    <w:rsid w:val="001D2BCA"/>
    <w:rsid w:val="0026583D"/>
    <w:rsid w:val="002C5F14"/>
    <w:rsid w:val="002D3318"/>
    <w:rsid w:val="003A60B7"/>
    <w:rsid w:val="003C7683"/>
    <w:rsid w:val="00500D6E"/>
    <w:rsid w:val="005267F6"/>
    <w:rsid w:val="00591454"/>
    <w:rsid w:val="00710D4D"/>
    <w:rsid w:val="008A7675"/>
    <w:rsid w:val="008B4F36"/>
    <w:rsid w:val="00921176"/>
    <w:rsid w:val="00933D1A"/>
    <w:rsid w:val="00934E07"/>
    <w:rsid w:val="00A46463"/>
    <w:rsid w:val="00A60033"/>
    <w:rsid w:val="00A60651"/>
    <w:rsid w:val="00A7321D"/>
    <w:rsid w:val="00A90EFA"/>
    <w:rsid w:val="00AB7BD4"/>
    <w:rsid w:val="00AC0C5F"/>
    <w:rsid w:val="00B964FE"/>
    <w:rsid w:val="00C03D1A"/>
    <w:rsid w:val="00CD4077"/>
    <w:rsid w:val="00D12240"/>
    <w:rsid w:val="00E05C95"/>
    <w:rsid w:val="00E50EF1"/>
    <w:rsid w:val="00EB672E"/>
    <w:rsid w:val="00F17DEA"/>
    <w:rsid w:val="00F3055D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F82FE6"/>
  <w15:chartTrackingRefBased/>
  <w15:docId w15:val="{3E466590-260E-4582-AA86-4F2E1DFB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D2BCA"/>
  </w:style>
  <w:style w:type="paragraph" w:styleId="berschrift1">
    <w:name w:val="heading 1"/>
    <w:basedOn w:val="Standard"/>
    <w:next w:val="Standard"/>
    <w:link w:val="berschrift1Zchn"/>
    <w:uiPriority w:val="9"/>
    <w:qFormat/>
    <w:rsid w:val="001D2B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B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2B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B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B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B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B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0E0130"/>
    <w:pPr>
      <w:keepLines/>
      <w:numPr>
        <w:numId w:val="1"/>
      </w:numPr>
    </w:pPr>
  </w:style>
  <w:style w:type="paragraph" w:styleId="Verzeichnis1">
    <w:name w:val="toc 1"/>
    <w:basedOn w:val="Standard"/>
    <w:next w:val="Standard"/>
    <w:autoRedefine/>
    <w:rsid w:val="000E0130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13183"/>
      </w:tabs>
      <w:spacing w:before="240" w:after="20" w:line="240" w:lineRule="auto"/>
      <w:ind w:left="851" w:right="255" w:hanging="851"/>
    </w:pPr>
    <w:rPr>
      <w:b/>
    </w:rPr>
  </w:style>
  <w:style w:type="paragraph" w:styleId="Verzeichnis2">
    <w:name w:val="toc 2"/>
    <w:basedOn w:val="Verzeichnis1"/>
    <w:next w:val="Standard"/>
    <w:autoRedefine/>
    <w:rsid w:val="000E0130"/>
    <w:pPr>
      <w:spacing w:before="20"/>
    </w:pPr>
    <w:rPr>
      <w:b w:val="0"/>
    </w:rPr>
  </w:style>
  <w:style w:type="paragraph" w:styleId="Verzeichnis3">
    <w:name w:val="toc 3"/>
    <w:basedOn w:val="Verzeichnis2"/>
    <w:autoRedefine/>
    <w:rsid w:val="000E0130"/>
  </w:style>
  <w:style w:type="character" w:customStyle="1" w:styleId="berschrift1Zchn">
    <w:name w:val="Überschrift 1 Zchn"/>
    <w:basedOn w:val="Absatz-Standardschriftart"/>
    <w:link w:val="berschrift1"/>
    <w:uiPriority w:val="9"/>
    <w:rsid w:val="001D2BCA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CA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2BCA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BCA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BC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BCA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BC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BCA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BCA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2BCA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1D2B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2BCA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B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BCA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1D2BCA"/>
    <w:rPr>
      <w:b/>
      <w:bCs/>
    </w:rPr>
  </w:style>
  <w:style w:type="character" w:styleId="Hervorhebung">
    <w:name w:val="Emphasis"/>
    <w:basedOn w:val="Absatz-Standardschriftart"/>
    <w:uiPriority w:val="20"/>
    <w:qFormat/>
    <w:rsid w:val="001D2BCA"/>
    <w:rPr>
      <w:i/>
      <w:iCs/>
    </w:rPr>
  </w:style>
  <w:style w:type="paragraph" w:styleId="KeinLeerraum">
    <w:name w:val="No Spacing"/>
    <w:uiPriority w:val="1"/>
    <w:qFormat/>
    <w:rsid w:val="001D2BC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D2BCA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2BC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BC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BC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1D2BC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D2BCA"/>
    <w:rPr>
      <w:b w:val="0"/>
      <w:bCs w:val="0"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1D2BC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D2BCA"/>
    <w:rPr>
      <w:b/>
      <w:bCs/>
      <w:smallCaps/>
      <w:color w:val="4F81BD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D2BC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D2BCA"/>
    <w:pPr>
      <w:outlineLvl w:val="9"/>
    </w:pPr>
  </w:style>
  <w:style w:type="paragraph" w:customStyle="1" w:styleId="Code">
    <w:name w:val="Code"/>
    <w:basedOn w:val="Standard"/>
    <w:next w:val="Standard"/>
    <w:link w:val="CodeZchn"/>
    <w:qFormat/>
    <w:rsid w:val="001D2BCA"/>
    <w:pPr>
      <w:spacing w:after="0" w:line="240" w:lineRule="auto"/>
    </w:pPr>
    <w:rPr>
      <w:rFonts w:ascii="Consolas" w:hAnsi="Consolas"/>
      <w:lang w:val="fr-CH"/>
    </w:rPr>
  </w:style>
  <w:style w:type="table" w:styleId="Tabellenraster">
    <w:name w:val="Table Grid"/>
    <w:basedOn w:val="NormaleTabelle"/>
    <w:rsid w:val="001D2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Zchn">
    <w:name w:val="Code Zchn"/>
    <w:basedOn w:val="Absatz-Standardschriftart"/>
    <w:link w:val="Code"/>
    <w:rsid w:val="001D2BCA"/>
    <w:rPr>
      <w:rFonts w:ascii="Consolas" w:hAnsi="Consolas"/>
      <w:lang w:val="fr-CH"/>
    </w:rPr>
  </w:style>
  <w:style w:type="table" w:styleId="TabellemithellemGitternetz">
    <w:name w:val="Grid Table Light"/>
    <w:basedOn w:val="NormaleTabelle"/>
    <w:uiPriority w:val="40"/>
    <w:rsid w:val="001D2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10D3-0242-4F1E-B84C-6DB71A4C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89593618</Template>
  <TotalTime>0</TotalTime>
  <Pages>4</Pages>
  <Words>598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 | Verwaltungsrechenzentrum AG St. Gallen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Anderes René   VRSG</dc:creator>
  <cp:keywords/>
  <dc:description/>
  <cp:lastModifiedBy>Anderes René   VRSG</cp:lastModifiedBy>
  <cp:revision>18</cp:revision>
  <dcterms:created xsi:type="dcterms:W3CDTF">2017-02-01T08:51:00Z</dcterms:created>
  <dcterms:modified xsi:type="dcterms:W3CDTF">2017-02-07T07:56:00Z</dcterms:modified>
</cp:coreProperties>
</file>